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D531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CREATE OR REPLACE FUNCTION 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check_grants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()</w:t>
      </w:r>
    </w:p>
    <w:p w14:paraId="51836D66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>RETURNS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</w:t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TRIGGER</w:t>
      </w:r>
    </w:p>
    <w:p w14:paraId="3A08CF87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>AS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$$</w:t>
      </w:r>
    </w:p>
    <w:p w14:paraId="7F0E3E5D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BEGIN</w:t>
      </w:r>
    </w:p>
    <w:p w14:paraId="607B6B32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  <w:t xml:space="preserve">--дата начала меньше даты завершения; </w:t>
      </w:r>
    </w:p>
    <w:p w14:paraId="79CC4F47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IF (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NEW.Start_date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&gt;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NEW.End_date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)</w:t>
      </w:r>
    </w:p>
    <w:p w14:paraId="2E0A4923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>THEN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</w:t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RAISE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'Ошибка! Дата начала больше даты завершения.';</w:t>
      </w:r>
    </w:p>
    <w:p w14:paraId="5BA47E62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END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IF</w:t>
      </w:r>
      <w:r w:rsidRPr="008317DB">
        <w:rPr>
          <w:rFonts w:ascii="Times New Roman" w:hAnsi="Times New Roman"/>
          <w:color w:val="000000" w:themeColor="text1"/>
          <w:sz w:val="28"/>
        </w:rPr>
        <w:t>;</w:t>
      </w:r>
      <w:proofErr w:type="gramEnd"/>
    </w:p>
    <w:p w14:paraId="5091580F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  <w:t>--сумма финансирования не менее 100000;</w:t>
      </w:r>
    </w:p>
    <w:p w14:paraId="72EC04D9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IF (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NEW.Funding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&lt;100000)</w:t>
      </w:r>
    </w:p>
    <w:p w14:paraId="6382EB05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>THEN RAISE '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Ошибка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! </w:t>
      </w:r>
      <w:r w:rsidRPr="008317DB">
        <w:rPr>
          <w:rFonts w:ascii="Times New Roman" w:hAnsi="Times New Roman"/>
          <w:color w:val="000000" w:themeColor="text1"/>
          <w:sz w:val="28"/>
        </w:rPr>
        <w:t>Сумма финансирования менее 100000.';</w:t>
      </w:r>
    </w:p>
    <w:p w14:paraId="307F1820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END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IF</w:t>
      </w:r>
      <w:r w:rsidRPr="008317DB">
        <w:rPr>
          <w:rFonts w:ascii="Times New Roman" w:hAnsi="Times New Roman"/>
          <w:color w:val="000000" w:themeColor="text1"/>
          <w:sz w:val="28"/>
        </w:rPr>
        <w:t>;</w:t>
      </w:r>
      <w:proofErr w:type="gramEnd"/>
    </w:p>
    <w:p w14:paraId="16CD6064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  <w:t xml:space="preserve">--проверка условия: первые две цифры идентификатора гранта равны </w:t>
      </w:r>
    </w:p>
    <w:p w14:paraId="5FF78ADB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  <w:t>--двум последним цифрам первого года выполнения гранта</w:t>
      </w:r>
    </w:p>
    <w:p w14:paraId="3696EC0B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IF NOT (position(substring(NEW.Number_grant,1,2) in(right(cast(extract(year from 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NEW.Start_date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) as char(4)),2)))&gt;0)</w:t>
      </w:r>
    </w:p>
    <w:p w14:paraId="56EA3ED5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>THEN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</w:t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>RAISE</w:t>
      </w:r>
      <w:r w:rsidRPr="008317DB">
        <w:rPr>
          <w:rFonts w:ascii="Times New Roman" w:hAnsi="Times New Roman"/>
          <w:color w:val="000000" w:themeColor="text1"/>
          <w:sz w:val="28"/>
        </w:rPr>
        <w:t xml:space="preserve"> 'Ошибка! Неправильный номер гранта.';</w:t>
      </w:r>
    </w:p>
    <w:p w14:paraId="73794D3D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END 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IF;</w:t>
      </w:r>
      <w:proofErr w:type="gramEnd"/>
    </w:p>
    <w:p w14:paraId="0F951187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 xml:space="preserve">RETURN 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NEW;</w:t>
      </w:r>
      <w:proofErr w:type="gramEnd"/>
    </w:p>
    <w:p w14:paraId="64CE1EF7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END;</w:t>
      </w:r>
      <w:proofErr w:type="gramEnd"/>
    </w:p>
    <w:p w14:paraId="5286C90A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$$ LANGUAGE </w:t>
      </w:r>
      <w:proofErr w:type="spellStart"/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plpgsql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;</w:t>
      </w:r>
      <w:proofErr w:type="gramEnd"/>
    </w:p>
    <w:p w14:paraId="17DB6046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</w:p>
    <w:p w14:paraId="56091686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 xml:space="preserve">CREATE TRIGGER 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check_grants_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trig</w:t>
      </w:r>
      <w:proofErr w:type="spellEnd"/>
      <w:proofErr w:type="gramEnd"/>
    </w:p>
    <w:p w14:paraId="35B1FC41" w14:textId="77777777" w:rsidR="008317DB" w:rsidRPr="008317DB" w:rsidRDefault="008317DB" w:rsidP="008317DB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>BEFORE INSERT OR UPDATE ON Grants</w:t>
      </w:r>
    </w:p>
    <w:p w14:paraId="226ABBD8" w14:textId="0E3E0FE5" w:rsidR="007A549B" w:rsidRDefault="008317DB" w:rsidP="008317DB">
      <w:pPr>
        <w:pBdr>
          <w:bottom w:val="single" w:sz="6" w:space="1" w:color="auto"/>
        </w:pBdr>
        <w:rPr>
          <w:rFonts w:ascii="Times New Roman" w:hAnsi="Times New Roman"/>
          <w:color w:val="000000" w:themeColor="text1"/>
          <w:sz w:val="28"/>
          <w:lang w:val="en-US"/>
        </w:rPr>
      </w:pPr>
      <w:r w:rsidRPr="008317DB">
        <w:rPr>
          <w:rFonts w:ascii="Times New Roman" w:hAnsi="Times New Roman"/>
          <w:color w:val="000000" w:themeColor="text1"/>
          <w:sz w:val="28"/>
          <w:lang w:val="en-US"/>
        </w:rPr>
        <w:tab/>
        <w:t xml:space="preserve">FOR EACH ROW EXECUTE PROCEDURE </w:t>
      </w:r>
      <w:proofErr w:type="spell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check_grants</w:t>
      </w:r>
      <w:proofErr w:type="spellEnd"/>
      <w:r w:rsidRPr="008317DB">
        <w:rPr>
          <w:rFonts w:ascii="Times New Roman" w:hAnsi="Times New Roman"/>
          <w:color w:val="000000" w:themeColor="text1"/>
          <w:sz w:val="28"/>
          <w:lang w:val="en-US"/>
        </w:rPr>
        <w:t>(</w:t>
      </w:r>
      <w:proofErr w:type="gramStart"/>
      <w:r w:rsidRPr="008317DB">
        <w:rPr>
          <w:rFonts w:ascii="Times New Roman" w:hAnsi="Times New Roman"/>
          <w:color w:val="000000" w:themeColor="text1"/>
          <w:sz w:val="28"/>
          <w:lang w:val="en-US"/>
        </w:rPr>
        <w:t>);</w:t>
      </w:r>
      <w:proofErr w:type="gramEnd"/>
    </w:p>
    <w:p w14:paraId="4E4EF70D" w14:textId="77777777" w:rsidR="00F155FA" w:rsidRPr="00F155FA" w:rsidRDefault="00F155FA" w:rsidP="00F155FA">
      <w:r w:rsidRPr="00F155FA">
        <w:rPr>
          <w:lang w:val="en-US"/>
        </w:rPr>
        <w:t>INSERT</w:t>
      </w:r>
      <w:r w:rsidRPr="00F155FA">
        <w:t xml:space="preserve"> </w:t>
      </w:r>
      <w:r w:rsidRPr="00F155FA">
        <w:rPr>
          <w:lang w:val="en-US"/>
        </w:rPr>
        <w:t>INTO</w:t>
      </w:r>
      <w:r w:rsidRPr="00F155FA">
        <w:t xml:space="preserve"> </w:t>
      </w:r>
      <w:r w:rsidRPr="00F155FA">
        <w:rPr>
          <w:lang w:val="en-US"/>
        </w:rPr>
        <w:t>Grants</w:t>
      </w:r>
      <w:r w:rsidRPr="00F155FA">
        <w:t xml:space="preserve"> </w:t>
      </w:r>
      <w:r w:rsidRPr="00F155FA">
        <w:rPr>
          <w:lang w:val="en-US"/>
        </w:rPr>
        <w:t>VALUES</w:t>
      </w:r>
    </w:p>
    <w:p w14:paraId="66877341" w14:textId="08B6715C" w:rsidR="00F155FA" w:rsidRDefault="00F155FA" w:rsidP="00F155FA">
      <w:r w:rsidRPr="00F155FA">
        <w:lastRenderedPageBreak/>
        <w:t>('2017','01','1001','История средних веков','12-05-2020','"Историческое общество"','10-12-2021','150000');</w:t>
      </w:r>
    </w:p>
    <w:p w14:paraId="5A277E35" w14:textId="3821A267" w:rsidR="00071062" w:rsidRDefault="00071062" w:rsidP="00F155FA"/>
    <w:p w14:paraId="7D601983" w14:textId="6ABFBD75" w:rsidR="00071062" w:rsidRDefault="00071062" w:rsidP="00F155FA"/>
    <w:p w14:paraId="58D42FE8" w14:textId="5F3EC187" w:rsidR="00071062" w:rsidRDefault="00071062" w:rsidP="00F155FA">
      <w:pPr>
        <w:pBdr>
          <w:bottom w:val="single" w:sz="6" w:space="1" w:color="auto"/>
        </w:pBdr>
      </w:pPr>
    </w:p>
    <w:p w14:paraId="1644B03F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CREATE TABLE </w:t>
      </w:r>
      <w:proofErr w:type="spellStart"/>
      <w:r w:rsidRPr="00E112FF">
        <w:rPr>
          <w:lang w:val="en-US"/>
        </w:rPr>
        <w:t>Old_Author</w:t>
      </w:r>
      <w:proofErr w:type="spellEnd"/>
      <w:r w:rsidRPr="00E112FF">
        <w:rPr>
          <w:lang w:val="en-US"/>
        </w:rPr>
        <w:t xml:space="preserve"> (</w:t>
      </w:r>
    </w:p>
    <w:p w14:paraId="642A0D3E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proofErr w:type="spellStart"/>
      <w:r w:rsidRPr="00E112FF">
        <w:rPr>
          <w:lang w:val="en-US"/>
        </w:rPr>
        <w:t>ID_scientist</w:t>
      </w:r>
      <w:proofErr w:type="spellEnd"/>
      <w:r w:rsidRPr="00E112FF">
        <w:rPr>
          <w:lang w:val="en-US"/>
        </w:rPr>
        <w:t xml:space="preserve"> NUMERIC(6) NOT NULL,</w:t>
      </w:r>
    </w:p>
    <w:p w14:paraId="3C4AF1BE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    FIO VARCHAR(100) NOT NULL,</w:t>
      </w:r>
    </w:p>
    <w:p w14:paraId="2228E748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proofErr w:type="spellStart"/>
      <w:r w:rsidRPr="00E112FF">
        <w:rPr>
          <w:lang w:val="en-US"/>
        </w:rPr>
        <w:t>birth_date</w:t>
      </w:r>
      <w:proofErr w:type="spellEnd"/>
      <w:r w:rsidRPr="00E112FF">
        <w:rPr>
          <w:lang w:val="en-US"/>
        </w:rPr>
        <w:t xml:space="preserve"> DATE NOT NULL,</w:t>
      </w:r>
    </w:p>
    <w:p w14:paraId="163D8628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proofErr w:type="spellStart"/>
      <w:r w:rsidRPr="00E112FF">
        <w:rPr>
          <w:lang w:val="en-US"/>
        </w:rPr>
        <w:t>academic_degree</w:t>
      </w:r>
      <w:proofErr w:type="spellEnd"/>
      <w:r w:rsidRPr="00E112FF">
        <w:rPr>
          <w:lang w:val="en-US"/>
        </w:rPr>
        <w:t xml:space="preserve"> VARCHAR(50) NOT NULL,</w:t>
      </w:r>
    </w:p>
    <w:p w14:paraId="51506D91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proofErr w:type="spellStart"/>
      <w:r w:rsidRPr="00E112FF">
        <w:rPr>
          <w:lang w:val="en-US"/>
        </w:rPr>
        <w:t>academic_title</w:t>
      </w:r>
      <w:proofErr w:type="spellEnd"/>
      <w:r w:rsidRPr="00E112FF">
        <w:rPr>
          <w:lang w:val="en-US"/>
        </w:rPr>
        <w:t xml:space="preserve"> VARCHAR(50) NOT NULL</w:t>
      </w:r>
    </w:p>
    <w:p w14:paraId="158846FE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 );</w:t>
      </w:r>
    </w:p>
    <w:p w14:paraId="281846A8" w14:textId="77777777" w:rsidR="00E112FF" w:rsidRPr="00E112FF" w:rsidRDefault="00E112FF" w:rsidP="00E112FF">
      <w:pPr>
        <w:rPr>
          <w:lang w:val="en-US"/>
        </w:rPr>
      </w:pPr>
    </w:p>
    <w:p w14:paraId="465B6057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CREATE OR REPLACE FUNCTION </w:t>
      </w:r>
      <w:proofErr w:type="spellStart"/>
      <w:r w:rsidRPr="00E112FF">
        <w:rPr>
          <w:lang w:val="en-US"/>
        </w:rPr>
        <w:t>history_author</w:t>
      </w:r>
      <w:proofErr w:type="spellEnd"/>
      <w:r w:rsidRPr="00E112FF">
        <w:rPr>
          <w:lang w:val="en-US"/>
        </w:rPr>
        <w:t xml:space="preserve"> ()</w:t>
      </w:r>
    </w:p>
    <w:p w14:paraId="3A8BC41F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>RETURNS TRIGGER</w:t>
      </w:r>
    </w:p>
    <w:p w14:paraId="1EEF9CED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>AS $$</w:t>
      </w:r>
    </w:p>
    <w:p w14:paraId="6963E465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  <w:t>BEGIN</w:t>
      </w:r>
    </w:p>
    <w:p w14:paraId="383DEEA7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  <w:t>IF (</w:t>
      </w:r>
      <w:proofErr w:type="spellStart"/>
      <w:r w:rsidRPr="00E112FF">
        <w:rPr>
          <w:lang w:val="en-US"/>
        </w:rPr>
        <w:t>OLD.birth_date</w:t>
      </w:r>
      <w:proofErr w:type="spellEnd"/>
      <w:r w:rsidRPr="00E112FF">
        <w:rPr>
          <w:lang w:val="en-US"/>
        </w:rPr>
        <w:t>&lt;&gt;</w:t>
      </w:r>
      <w:proofErr w:type="spellStart"/>
      <w:r w:rsidRPr="00E112FF">
        <w:rPr>
          <w:lang w:val="en-US"/>
        </w:rPr>
        <w:t>NEW.birth_date</w:t>
      </w:r>
      <w:proofErr w:type="spellEnd"/>
      <w:r w:rsidRPr="00E112FF">
        <w:rPr>
          <w:lang w:val="en-US"/>
        </w:rPr>
        <w:t>)</w:t>
      </w:r>
    </w:p>
    <w:p w14:paraId="3AF94F17" w14:textId="77777777" w:rsidR="00E112FF" w:rsidRPr="00E112FF" w:rsidRDefault="00E112FF" w:rsidP="00E112FF">
      <w:r w:rsidRPr="00E112FF">
        <w:rPr>
          <w:lang w:val="en-US"/>
        </w:rPr>
        <w:tab/>
      </w:r>
      <w:r w:rsidRPr="00E112FF">
        <w:rPr>
          <w:lang w:val="en-US"/>
        </w:rPr>
        <w:tab/>
      </w:r>
      <w:r w:rsidRPr="00E112FF">
        <w:rPr>
          <w:lang w:val="en-US"/>
        </w:rPr>
        <w:tab/>
        <w:t>THEN</w:t>
      </w:r>
      <w:r w:rsidRPr="00E112FF">
        <w:t xml:space="preserve"> </w:t>
      </w:r>
      <w:r w:rsidRPr="00E112FF">
        <w:rPr>
          <w:lang w:val="en-US"/>
        </w:rPr>
        <w:t>RAISE</w:t>
      </w:r>
      <w:r w:rsidRPr="00E112FF">
        <w:t xml:space="preserve"> 'Дату рождения изменить нельзя...</w:t>
      </w:r>
      <w:proofErr w:type="gramStart"/>
      <w:r w:rsidRPr="00E112FF">
        <w:t>';</w:t>
      </w:r>
      <w:proofErr w:type="gramEnd"/>
    </w:p>
    <w:p w14:paraId="095BF7B5" w14:textId="77777777" w:rsidR="00E112FF" w:rsidRPr="00E112FF" w:rsidRDefault="00E112FF" w:rsidP="00E112FF">
      <w:pPr>
        <w:rPr>
          <w:lang w:val="en-US"/>
        </w:rPr>
      </w:pPr>
      <w:r w:rsidRPr="00E112FF">
        <w:tab/>
      </w:r>
      <w:r w:rsidRPr="00E112FF">
        <w:tab/>
      </w:r>
      <w:r w:rsidRPr="00E112FF">
        <w:rPr>
          <w:lang w:val="en-US"/>
        </w:rPr>
        <w:t>ELSE</w:t>
      </w:r>
    </w:p>
    <w:p w14:paraId="283A7FC5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</w:r>
      <w:r w:rsidRPr="00E112FF">
        <w:rPr>
          <w:lang w:val="en-US"/>
        </w:rPr>
        <w:tab/>
        <w:t xml:space="preserve">INSERT INTO </w:t>
      </w:r>
      <w:proofErr w:type="spellStart"/>
      <w:r w:rsidRPr="00E112FF">
        <w:rPr>
          <w:lang w:val="en-US"/>
        </w:rPr>
        <w:t>Old_Author</w:t>
      </w:r>
      <w:proofErr w:type="spellEnd"/>
    </w:p>
    <w:p w14:paraId="67447810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</w:r>
      <w:r w:rsidRPr="00E112FF">
        <w:rPr>
          <w:lang w:val="en-US"/>
        </w:rPr>
        <w:tab/>
        <w:t>SELECT * FROM Scientists</w:t>
      </w:r>
    </w:p>
    <w:p w14:paraId="48BEF34D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</w:r>
      <w:r w:rsidRPr="00E112FF">
        <w:rPr>
          <w:lang w:val="en-US"/>
        </w:rPr>
        <w:tab/>
        <w:t xml:space="preserve">WHERE </w:t>
      </w:r>
      <w:proofErr w:type="spellStart"/>
      <w:r w:rsidRPr="00E112FF">
        <w:rPr>
          <w:lang w:val="en-US"/>
        </w:rPr>
        <w:t>OLD.ID_scientist</w:t>
      </w:r>
      <w:proofErr w:type="spellEnd"/>
      <w:r w:rsidRPr="00E112FF">
        <w:rPr>
          <w:lang w:val="en-US"/>
        </w:rPr>
        <w:t>=</w:t>
      </w:r>
      <w:proofErr w:type="spellStart"/>
      <w:r w:rsidRPr="00E112FF">
        <w:rPr>
          <w:lang w:val="en-US"/>
        </w:rPr>
        <w:t>Scientists.ID_</w:t>
      </w:r>
      <w:proofErr w:type="gramStart"/>
      <w:r w:rsidRPr="00E112FF">
        <w:rPr>
          <w:lang w:val="en-US"/>
        </w:rPr>
        <w:t>scientist</w:t>
      </w:r>
      <w:proofErr w:type="spellEnd"/>
      <w:r w:rsidRPr="00E112FF">
        <w:rPr>
          <w:lang w:val="en-US"/>
        </w:rPr>
        <w:t>;</w:t>
      </w:r>
      <w:proofErr w:type="gramEnd"/>
    </w:p>
    <w:p w14:paraId="6088A39E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  <w:t xml:space="preserve">END </w:t>
      </w:r>
      <w:proofErr w:type="gramStart"/>
      <w:r w:rsidRPr="00E112FF">
        <w:rPr>
          <w:lang w:val="en-US"/>
        </w:rPr>
        <w:t>IF;</w:t>
      </w:r>
      <w:proofErr w:type="gramEnd"/>
    </w:p>
    <w:p w14:paraId="74F9CBA6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r w:rsidRPr="00E112FF">
        <w:rPr>
          <w:lang w:val="en-US"/>
        </w:rPr>
        <w:tab/>
        <w:t xml:space="preserve">RETURN </w:t>
      </w:r>
      <w:proofErr w:type="gramStart"/>
      <w:r w:rsidRPr="00E112FF">
        <w:rPr>
          <w:lang w:val="en-US"/>
        </w:rPr>
        <w:t>NEW;</w:t>
      </w:r>
      <w:proofErr w:type="gramEnd"/>
    </w:p>
    <w:p w14:paraId="2E0684AF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</w:r>
      <w:proofErr w:type="gramStart"/>
      <w:r w:rsidRPr="00E112FF">
        <w:rPr>
          <w:lang w:val="en-US"/>
        </w:rPr>
        <w:t>END;</w:t>
      </w:r>
      <w:proofErr w:type="gramEnd"/>
    </w:p>
    <w:p w14:paraId="4B1CFE46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$$ LANGUAGE </w:t>
      </w:r>
      <w:proofErr w:type="spellStart"/>
      <w:proofErr w:type="gramStart"/>
      <w:r w:rsidRPr="00E112FF">
        <w:rPr>
          <w:lang w:val="en-US"/>
        </w:rPr>
        <w:t>plpgsql</w:t>
      </w:r>
      <w:proofErr w:type="spellEnd"/>
      <w:r w:rsidRPr="00E112FF">
        <w:rPr>
          <w:lang w:val="en-US"/>
        </w:rPr>
        <w:t>;</w:t>
      </w:r>
      <w:proofErr w:type="gramEnd"/>
    </w:p>
    <w:p w14:paraId="32538EF5" w14:textId="77777777" w:rsidR="00E112FF" w:rsidRPr="00E112FF" w:rsidRDefault="00E112FF" w:rsidP="00E112FF">
      <w:pPr>
        <w:rPr>
          <w:lang w:val="en-US"/>
        </w:rPr>
      </w:pPr>
    </w:p>
    <w:p w14:paraId="4AA02A70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CREATE TRIGGER </w:t>
      </w:r>
      <w:proofErr w:type="spellStart"/>
      <w:r w:rsidRPr="00E112FF">
        <w:rPr>
          <w:lang w:val="en-US"/>
        </w:rPr>
        <w:t>history_author_</w:t>
      </w:r>
      <w:proofErr w:type="gramStart"/>
      <w:r w:rsidRPr="00E112FF">
        <w:rPr>
          <w:lang w:val="en-US"/>
        </w:rPr>
        <w:t>trig</w:t>
      </w:r>
      <w:proofErr w:type="spellEnd"/>
      <w:proofErr w:type="gramEnd"/>
    </w:p>
    <w:p w14:paraId="7D88F7EE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ab/>
        <w:t>BEFORE UPDATE ON Scientists</w:t>
      </w:r>
    </w:p>
    <w:p w14:paraId="0BAD7CB7" w14:textId="2BFDC7A1" w:rsidR="00071062" w:rsidRDefault="00E112FF" w:rsidP="00E112FF">
      <w:pPr>
        <w:pBdr>
          <w:bottom w:val="single" w:sz="6" w:space="1" w:color="auto"/>
        </w:pBdr>
        <w:rPr>
          <w:lang w:val="en-US"/>
        </w:rPr>
      </w:pPr>
      <w:r w:rsidRPr="00E112FF">
        <w:rPr>
          <w:lang w:val="en-US"/>
        </w:rPr>
        <w:tab/>
        <w:t xml:space="preserve">FOR EACH ROW EXECUTE PROCEDURE </w:t>
      </w:r>
      <w:proofErr w:type="spellStart"/>
      <w:r w:rsidRPr="00E112FF">
        <w:rPr>
          <w:lang w:val="en-US"/>
        </w:rPr>
        <w:t>history_author</w:t>
      </w:r>
      <w:proofErr w:type="spellEnd"/>
      <w:r w:rsidRPr="00E112FF">
        <w:rPr>
          <w:lang w:val="en-US"/>
        </w:rPr>
        <w:t>(</w:t>
      </w:r>
      <w:proofErr w:type="gramStart"/>
      <w:r w:rsidRPr="00E112FF">
        <w:rPr>
          <w:lang w:val="en-US"/>
        </w:rPr>
        <w:t>);</w:t>
      </w:r>
      <w:proofErr w:type="gramEnd"/>
    </w:p>
    <w:p w14:paraId="0A4D2C03" w14:textId="77777777" w:rsidR="00E112FF" w:rsidRPr="00E112FF" w:rsidRDefault="00E112FF" w:rsidP="00E112FF">
      <w:pPr>
        <w:rPr>
          <w:lang w:val="en-US"/>
        </w:rPr>
      </w:pPr>
      <w:r w:rsidRPr="00E112FF">
        <w:rPr>
          <w:lang w:val="en-US"/>
        </w:rPr>
        <w:t xml:space="preserve">UPDATE scientists SET </w:t>
      </w:r>
      <w:proofErr w:type="spellStart"/>
      <w:r w:rsidRPr="00E112FF">
        <w:rPr>
          <w:lang w:val="en-US"/>
        </w:rPr>
        <w:t>academic_title</w:t>
      </w:r>
      <w:proofErr w:type="spellEnd"/>
      <w:r w:rsidRPr="00E112FF">
        <w:rPr>
          <w:lang w:val="en-US"/>
        </w:rPr>
        <w:t>='</w:t>
      </w:r>
      <w:proofErr w:type="spellStart"/>
      <w:r w:rsidRPr="00E112FF">
        <w:rPr>
          <w:lang w:val="en-US"/>
        </w:rPr>
        <w:t>Профессор</w:t>
      </w:r>
      <w:proofErr w:type="spellEnd"/>
      <w:r w:rsidRPr="00E112FF">
        <w:rPr>
          <w:lang w:val="en-US"/>
        </w:rPr>
        <w:t>'</w:t>
      </w:r>
    </w:p>
    <w:p w14:paraId="163239A9" w14:textId="4D9E18F9" w:rsidR="00E112FF" w:rsidRPr="00C22891" w:rsidRDefault="00E112FF" w:rsidP="00E112FF">
      <w:pPr>
        <w:rPr>
          <w:lang w:val="en-US"/>
        </w:rPr>
      </w:pPr>
      <w:r w:rsidRPr="00E112FF">
        <w:rPr>
          <w:lang w:val="en-US"/>
        </w:rPr>
        <w:lastRenderedPageBreak/>
        <w:t xml:space="preserve">WHERE </w:t>
      </w:r>
      <w:proofErr w:type="spellStart"/>
      <w:r w:rsidRPr="00E112FF">
        <w:rPr>
          <w:lang w:val="en-US"/>
        </w:rPr>
        <w:t>ID_scientist</w:t>
      </w:r>
      <w:proofErr w:type="spellEnd"/>
      <w:r w:rsidRPr="00E112FF">
        <w:rPr>
          <w:lang w:val="en-US"/>
        </w:rPr>
        <w:t>='1001'</w:t>
      </w:r>
    </w:p>
    <w:sectPr w:rsidR="00E112FF" w:rsidRPr="00C2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B"/>
    <w:rsid w:val="00071062"/>
    <w:rsid w:val="006179BC"/>
    <w:rsid w:val="006F5B9C"/>
    <w:rsid w:val="007A549B"/>
    <w:rsid w:val="008317DB"/>
    <w:rsid w:val="009B54EC"/>
    <w:rsid w:val="00BF47E5"/>
    <w:rsid w:val="00C22891"/>
    <w:rsid w:val="00E112FF"/>
    <w:rsid w:val="00F155FA"/>
    <w:rsid w:val="00F2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BF9C"/>
  <w15:chartTrackingRefBased/>
  <w15:docId w15:val="{C44E4B2F-16D8-4ACB-850E-B8DCC739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Заголовок_18"/>
    <w:basedOn w:val="1"/>
    <w:link w:val="180"/>
    <w:qFormat/>
    <w:rsid w:val="00F2032C"/>
    <w:pPr>
      <w:spacing w:before="120" w:after="120"/>
      <w:jc w:val="center"/>
    </w:pPr>
    <w:rPr>
      <w:rFonts w:ascii="Times New Roman" w:hAnsi="Times New Roman" w:cs="Times New Roman"/>
      <w:color w:val="000000" w:themeColor="text1"/>
      <w:sz w:val="36"/>
      <w:szCs w:val="28"/>
    </w:rPr>
  </w:style>
  <w:style w:type="paragraph" w:customStyle="1" w:styleId="16">
    <w:name w:val="Подзаголовок_16"/>
    <w:basedOn w:val="2"/>
    <w:link w:val="160"/>
    <w:qFormat/>
    <w:rsid w:val="00F2032C"/>
    <w:pPr>
      <w:spacing w:before="160" w:after="120"/>
      <w:jc w:val="center"/>
    </w:pPr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F2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80">
    <w:name w:val="Заголовок_18 Знак"/>
    <w:basedOn w:val="10"/>
    <w:link w:val="18"/>
    <w:rsid w:val="00F2032C"/>
    <w:rPr>
      <w:rFonts w:ascii="Times New Roman" w:eastAsiaTheme="majorEastAsia" w:hAnsi="Times New Roman" w:cs="Times New Roman"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60">
    <w:name w:val="Подзаголовок_16 Знак"/>
    <w:basedOn w:val="20"/>
    <w:link w:val="16"/>
    <w:rsid w:val="00F2032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4">
    <w:name w:val="Обычный_14"/>
    <w:basedOn w:val="a"/>
    <w:link w:val="140"/>
    <w:qFormat/>
    <w:rsid w:val="00BF47E5"/>
    <w:pPr>
      <w:spacing w:after="4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40">
    <w:name w:val="Обычный_14 Знак"/>
    <w:basedOn w:val="a0"/>
    <w:link w:val="14"/>
    <w:rsid w:val="00BF47E5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Times_new_romans_1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Times_new_romans_14</Template>
  <TotalTime>90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Опекунова Алина Алексеевна</cp:lastModifiedBy>
  <cp:revision>5</cp:revision>
  <dcterms:created xsi:type="dcterms:W3CDTF">2021-05-19T11:52:00Z</dcterms:created>
  <dcterms:modified xsi:type="dcterms:W3CDTF">2021-05-19T13:22:00Z</dcterms:modified>
</cp:coreProperties>
</file>